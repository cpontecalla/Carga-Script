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bookmarkStart w:id="0" w:name="_GoBack"/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p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663FB3" wp14:editId="1AA6721F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51082" wp14:editId="1CC72E0F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B07A91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10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B07A91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014" wp14:editId="223F7507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B838C27" wp14:editId="20A47548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5CE" w:rsidRDefault="002225CE" w:rsidP="00276B50">
      <w:r>
        <w:separator/>
      </w:r>
    </w:p>
  </w:endnote>
  <w:endnote w:type="continuationSeparator" w:id="0">
    <w:p w:rsidR="002225CE" w:rsidRDefault="002225CE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B07A91">
            <w:rPr>
              <w:noProof/>
            </w:rPr>
            <w:t>1</w:t>
          </w:r>
          <w:r w:rsidRPr="008A74C3">
            <w:fldChar w:fldCharType="end"/>
          </w:r>
        </w:p>
      </w:tc>
    </w:tr>
  </w:tbl>
  <w:p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5CE" w:rsidRDefault="002225CE" w:rsidP="00276B50">
      <w:r>
        <w:separator/>
      </w:r>
    </w:p>
  </w:footnote>
  <w:footnote w:type="continuationSeparator" w:id="0">
    <w:p w:rsidR="002225CE" w:rsidRDefault="002225CE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07A91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38FB7F7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41FD7-12C8-4D72-B9E9-E46099AE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Mobile Center Peru</cp:lastModifiedBy>
  <cp:revision>3</cp:revision>
  <cp:lastPrinted>2015-12-21T16:50:00Z</cp:lastPrinted>
  <dcterms:created xsi:type="dcterms:W3CDTF">2019-10-10T20:54:00Z</dcterms:created>
  <dcterms:modified xsi:type="dcterms:W3CDTF">2020-08-27T21:47:00Z</dcterms:modified>
  <cp:contentStatus/>
</cp:coreProperties>
</file>