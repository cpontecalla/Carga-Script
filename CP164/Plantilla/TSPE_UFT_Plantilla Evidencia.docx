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030303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AR"/>
                              </w:rPr>
                            </w:pPr>
                            <w:r w:rsidRPr="00030303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AR"/>
                              </w:rPr>
                              <w:t xml:space="preserve">Lima </w:t>
                            </w:r>
                            <w:r w:rsidR="00030303" w:rsidRPr="00030303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AR"/>
                              </w:rPr>
                              <w:t>–</w:t>
                            </w:r>
                            <w:r w:rsidRPr="00030303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AR"/>
                              </w:rPr>
                              <w:t xml:space="preserve"> Perú</w:t>
                            </w:r>
                          </w:p>
                          <w:p w:rsidR="00030303" w:rsidRPr="00030303" w:rsidRDefault="00030303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AR"/>
                              </w:rPr>
                            </w:pPr>
                            <w:r w:rsidRPr="00030303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FE2F96" w:rsidRPr="00030303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AR"/>
                        </w:rPr>
                      </w:pPr>
                      <w:r w:rsidRPr="00030303"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AR"/>
                        </w:rPr>
                        <w:t xml:space="preserve">Lima </w:t>
                      </w:r>
                      <w:r w:rsidR="00030303" w:rsidRPr="00030303"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AR"/>
                        </w:rPr>
                        <w:t>–</w:t>
                      </w:r>
                      <w:r w:rsidRPr="00030303"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AR"/>
                        </w:rPr>
                        <w:t xml:space="preserve"> Perú</w:t>
                      </w:r>
                    </w:p>
                    <w:p w:rsidR="00030303" w:rsidRPr="00030303" w:rsidRDefault="00030303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AR"/>
                        </w:rPr>
                      </w:pPr>
                      <w:r w:rsidRPr="00030303"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A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ACE" w:rsidRDefault="00307ACE" w:rsidP="00276B50">
      <w:r>
        <w:separator/>
      </w:r>
    </w:p>
  </w:endnote>
  <w:endnote w:type="continuationSeparator" w:id="0">
    <w:p w:rsidR="00307ACE" w:rsidRDefault="00307A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030303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ACE" w:rsidRDefault="00307ACE" w:rsidP="00276B50">
      <w:r>
        <w:separator/>
      </w:r>
    </w:p>
  </w:footnote>
  <w:footnote w:type="continuationSeparator" w:id="0">
    <w:p w:rsidR="00307ACE" w:rsidRDefault="00307A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03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07ACE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15259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95F3D-3E06-436E-860F-92BE93AD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Marisela Katherine Lopez Otero</cp:lastModifiedBy>
  <cp:revision>4</cp:revision>
  <cp:lastPrinted>2015-12-21T16:50:00Z</cp:lastPrinted>
  <dcterms:created xsi:type="dcterms:W3CDTF">2019-10-10T20:54:00Z</dcterms:created>
  <dcterms:modified xsi:type="dcterms:W3CDTF">2020-05-19T17:22:00Z</dcterms:modified>
  <cp:contentStatus/>
</cp:coreProperties>
</file>