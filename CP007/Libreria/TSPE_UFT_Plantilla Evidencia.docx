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bookmarkEnd w:id="0"/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942B3D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Jul</w:t>
                            </w:r>
                            <w:r w:rsidR="00664A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io 2019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942B3D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Jul</w:t>
                      </w:r>
                      <w:bookmarkStart w:id="1" w:name="_GoBack"/>
                      <w:bookmarkEnd w:id="1"/>
                      <w:r w:rsidR="00664A2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io 2019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1D0B1C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revisionView w:inkAnnotation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95030-BA83-4FDD-9BD1-45061814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4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Deepak Jain</cp:lastModifiedBy>
  <cp:revision>2</cp:revision>
  <cp:lastPrinted>2015-12-21T16:50:00Z</cp:lastPrinted>
  <dcterms:created xsi:type="dcterms:W3CDTF">2019-10-10T20:54:00Z</dcterms:created>
  <dcterms:modified xsi:type="dcterms:W3CDTF">2019-10-10T20:54:00Z</dcterms:modified>
  <cp:contentStatus/>
</cp:coreProperties>
</file>