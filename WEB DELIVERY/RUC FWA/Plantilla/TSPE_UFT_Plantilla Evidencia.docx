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D61A68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D61A68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C3B" w:rsidRDefault="00776C3B" w:rsidP="00276B50">
      <w:r>
        <w:separator/>
      </w:r>
    </w:p>
  </w:endnote>
  <w:endnote w:type="continuationSeparator" w:id="0">
    <w:p w:rsidR="00776C3B" w:rsidRDefault="00776C3B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D61A68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C3B" w:rsidRDefault="00776C3B" w:rsidP="00276B50">
      <w:r>
        <w:separator/>
      </w:r>
    </w:p>
  </w:footnote>
  <w:footnote w:type="continuationSeparator" w:id="0">
    <w:p w:rsidR="00776C3B" w:rsidRDefault="00776C3B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6C3B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1A68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BB19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14B6-E23B-4349-B017-E9A337C3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2020-07-21T00:02:00Z</dcterms:modified>
  <cp:contentStatus/>
</cp:coreProperties>
</file>