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F1" w:rsidRDefault="008A61F1" w:rsidP="0021406F">
      <w:pPr>
        <w:pStyle w:val="Textoindependiente2"/>
        <w:spacing w:before="120"/>
        <w:rPr>
          <w:b/>
          <w:noProof/>
          <w:color w:val="FFFFFF"/>
          <w:sz w:val="40"/>
          <w:szCs w:val="40"/>
          <w:lang w:val="en-US" w:eastAsia="en-US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CC2788C" wp14:editId="1B97443D">
            <wp:simplePos x="0" y="0"/>
            <wp:positionH relativeFrom="page">
              <wp:align>right</wp:align>
            </wp:positionH>
            <wp:positionV relativeFrom="paragraph">
              <wp:posOffset>-1261745</wp:posOffset>
            </wp:positionV>
            <wp:extent cx="7559675" cy="106584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1F1" w:rsidRDefault="008A61F1">
      <w:pPr>
        <w:rPr>
          <w:rFonts w:ascii="Trebuchet MS" w:eastAsia="Times New Roman" w:hAnsi="Trebuchet MS"/>
          <w:b/>
          <w:noProof/>
          <w:color w:val="FFFFFF"/>
          <w:sz w:val="40"/>
          <w:szCs w:val="40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3A8AC1" wp14:editId="75E9C5F8">
                <wp:simplePos x="0" y="0"/>
                <wp:positionH relativeFrom="margin">
                  <wp:posOffset>276225</wp:posOffset>
                </wp:positionH>
                <wp:positionV relativeFrom="paragraph">
                  <wp:posOffset>3266440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892BE4" w:rsidRDefault="0021406F" w:rsidP="0021406F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center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ab/>
                            </w:r>
                            <w:r w:rsidR="00FE2F96"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A8AC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1.75pt;margin-top:257.2pt;width:455.05pt;height:178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892BE4" w:rsidRDefault="0021406F" w:rsidP="0021406F">
                      <w:pPr>
                        <w:tabs>
                          <w:tab w:val="left" w:pos="4395"/>
                        </w:tabs>
                        <w:spacing w:line="216" w:lineRule="auto"/>
                        <w:jc w:val="center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ab/>
                      </w:r>
                      <w:r w:rsidR="00FE2F96"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52CF4347" wp14:editId="7454EB1C">
                <wp:simplePos x="0" y="0"/>
                <wp:positionH relativeFrom="column">
                  <wp:posOffset>-116840</wp:posOffset>
                </wp:positionH>
                <wp:positionV relativeFrom="paragraph">
                  <wp:posOffset>4827905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3AD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9.2pt;margin-top:380.1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" strokecolor="#a6a6a6" strokeweight=".25pt">
                <v:stroke dashstyle="dash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C06FAA" wp14:editId="3E88AA7E">
                <wp:simplePos x="0" y="0"/>
                <wp:positionH relativeFrom="column">
                  <wp:posOffset>4083685</wp:posOffset>
                </wp:positionH>
                <wp:positionV relativeFrom="paragraph">
                  <wp:posOffset>5438140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 xml:space="preserve">Lima </w:t>
                            </w:r>
                            <w:r w:rsidR="003B4FC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–</w:t>
                            </w: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 xml:space="preserve"> Perú</w:t>
                            </w:r>
                          </w:p>
                          <w:p w:rsidR="003B4FC1" w:rsidRPr="00C970C8" w:rsidRDefault="003B4FC1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06FAA" id="Text Box 14" o:spid="_x0000_s1027" type="#_x0000_t202" style="position:absolute;margin-left:321.55pt;margin-top:428.2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DuBqtA&#10;4AAAAAsBAAAPAAAAAAAAAAAAAAAAABAFAABkcnMvZG93bnJldi54bWxQSwUGAAAAAAQABADzAAAA&#10;HQYAAAAA&#10;" filled="f" stroked="f">
                <v:textbox>
                  <w:txbxContent>
                    <w:p w:rsidR="00FE2F96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 xml:space="preserve">Lima </w:t>
                      </w:r>
                      <w:r w:rsidR="003B4FC1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–</w:t>
                      </w: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 xml:space="preserve"> Perú</w:t>
                      </w:r>
                    </w:p>
                    <w:p w:rsidR="003B4FC1" w:rsidRPr="00C970C8" w:rsidRDefault="003B4FC1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/>
          <w:sz w:val="40"/>
          <w:szCs w:val="40"/>
          <w:lang w:val="en-US" w:eastAsia="en-US"/>
        </w:rPr>
        <w:br w:type="page"/>
      </w:r>
    </w:p>
    <w:p w:rsidR="008A61F1" w:rsidRDefault="008A61F1" w:rsidP="008A61F1">
      <w:pPr>
        <w:pStyle w:val="Textoindependiente2"/>
        <w:spacing w:before="120"/>
        <w:rPr>
          <w:b/>
          <w:noProof/>
          <w:color w:val="FFFFFF"/>
          <w:sz w:val="40"/>
          <w:szCs w:val="40"/>
          <w:lang w:val="en-US" w:eastAsia="en-US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lastRenderedPageBreak/>
        <w:br/>
      </w:r>
      <w:bookmarkStart w:id="0" w:name="_GoBack"/>
      <w:bookmarkEnd w:id="0"/>
      <w:r>
        <w:rPr>
          <w:b/>
          <w:noProof/>
          <w:color w:val="FFFFFF"/>
          <w:sz w:val="40"/>
          <w:szCs w:val="40"/>
          <w:lang w:val="en-US" w:eastAsia="en-US"/>
        </w:rPr>
        <w:br/>
      </w:r>
    </w:p>
    <w:p w:rsidR="00716C45" w:rsidRPr="00716C45" w:rsidRDefault="008A61F1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7416E8C9" wp14:editId="2DED49A0">
            <wp:simplePos x="0" y="0"/>
            <wp:positionH relativeFrom="page">
              <wp:posOffset>-381000</wp:posOffset>
            </wp:positionH>
            <wp:positionV relativeFrom="paragraph">
              <wp:posOffset>9236075</wp:posOffset>
            </wp:positionV>
            <wp:extent cx="7559675" cy="10658475"/>
            <wp:effectExtent l="0" t="0" r="3175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97D5" wp14:editId="5B8685FE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97D5" id="Text Box 11" o:spid="_x0000_s1028" type="#_x0000_t202" style="position:absolute;left:0;text-align:left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6C45" w:rsidRPr="00716C45" w:rsidSect="008A61F1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794" w:rsidRDefault="00C70794" w:rsidP="00276B50">
      <w:r>
        <w:separator/>
      </w:r>
    </w:p>
  </w:endnote>
  <w:endnote w:type="continuationSeparator" w:id="0">
    <w:p w:rsidR="00C70794" w:rsidRDefault="00C70794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794" w:rsidRDefault="00C70794" w:rsidP="00276B50">
      <w:r>
        <w:separator/>
      </w:r>
    </w:p>
  </w:footnote>
  <w:footnote w:type="continuationSeparator" w:id="0">
    <w:p w:rsidR="00C70794" w:rsidRDefault="00C70794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2D11E116" wp14:editId="21F4CA8E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E2F96" w:rsidRPr="003D0F6D" w:rsidRDefault="008A61F1" w:rsidP="003D0F6D">
    <w:pPr>
      <w:rPr>
        <w:rFonts w:cs="Arial"/>
        <w:b/>
        <w:color w:val="333333"/>
        <w:lang w:val="es-PE"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1F7433C1" wp14:editId="47F22A7C">
          <wp:simplePos x="0" y="0"/>
          <wp:positionH relativeFrom="margin">
            <wp:align>right</wp:align>
          </wp:positionH>
          <wp:positionV relativeFrom="paragraph">
            <wp:posOffset>12065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2F96"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4FC1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1F1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175A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70794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38144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944C7-12E9-44DE-8CC0-40CA2359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12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12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Marisela Katherine Lopez Otero</cp:lastModifiedBy>
  <cp:revision>5</cp:revision>
  <cp:lastPrinted>2015-12-21T16:50:00Z</cp:lastPrinted>
  <dcterms:created xsi:type="dcterms:W3CDTF">2019-07-24T22:52:00Z</dcterms:created>
  <dcterms:modified xsi:type="dcterms:W3CDTF">2020-06-12T21:54:00Z</dcterms:modified>
  <cp:contentStatus/>
</cp:coreProperties>
</file>